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Project Based Learning:"/>
        <w:tag w:val="Project Based Learning:"/>
        <w:id w:val="1774592350"/>
        <w:placeholder>
          <w:docPart w:val="48B2EC453CAD43639B153175EF64916B"/>
        </w:placeholder>
        <w:temporary/>
        <w:showingPlcHdr/>
        <w15:appearance w15:val="hidden"/>
      </w:sdtPr>
      <w:sdtEndPr/>
      <w:sdtContent>
        <w:p w:rsidR="00076856" w:rsidRPr="00874AA1" w:rsidRDefault="00874AA1" w:rsidP="00874AA1">
          <w:pPr>
            <w:pStyle w:val="Title"/>
          </w:pPr>
          <w:r w:rsidRPr="00874AA1">
            <w:t>Project Based Learning:</w:t>
          </w:r>
        </w:p>
      </w:sdtContent>
    </w:sdt>
    <w:p w:rsidR="00563FE4" w:rsidRPr="00874AA1" w:rsidRDefault="00405E38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59DF376356874D439538DA119FF3CB2B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343175" w:rsidRDefault="00343175" w:rsidP="00343175">
      <w:r>
        <w:t>The Travel Booking System is a command-line application written in C++, simulating a basic seat reservation platform for passengers. It integrates Object-Oriented Programming, file handling, and modular programming to create a menu-driven system that stores, retrieves, and man</w:t>
      </w:r>
      <w:r>
        <w:t>ages booking data persistently.</w:t>
      </w:r>
    </w:p>
    <w:p w:rsidR="00563FE4" w:rsidRPr="00874AA1" w:rsidRDefault="00343175" w:rsidP="00343175">
      <w:r>
        <w:t>This hands-on project encourages a deep understanding of structured programming and input validation, offering a real-world application development experience using C++.</w:t>
      </w:r>
    </w:p>
    <w:p w:rsidR="00563FE4" w:rsidRPr="00874AA1" w:rsidRDefault="00563FE4" w:rsidP="00343175">
      <w:pPr>
        <w:pStyle w:val="Heading1"/>
      </w:pPr>
    </w:p>
    <w:p w:rsidR="00343175" w:rsidRDefault="00405E38" w:rsidP="00343175">
      <w:pPr>
        <w:pStyle w:val="Heading1"/>
        <w:rPr>
          <w:sz w:val="22"/>
        </w:rPr>
      </w:pPr>
      <w:sdt>
        <w:sdtPr>
          <w:alias w:val="Objectives:"/>
          <w:tag w:val="Objectives:"/>
          <w:id w:val="-63415929"/>
          <w:placeholder>
            <w:docPart w:val="B9B025FDD7F84959B218151F59E04056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:rsidR="00343175" w:rsidRDefault="00343175" w:rsidP="00343175">
      <w:pPr>
        <w:pStyle w:val="ListBullet"/>
      </w:pPr>
      <w:r>
        <w:t>Design and imple</w:t>
      </w:r>
      <w:r>
        <w:t>ment a booking system using C++.</w:t>
      </w:r>
    </w:p>
    <w:p w:rsidR="00343175" w:rsidRDefault="00343175" w:rsidP="00343175">
      <w:pPr>
        <w:pStyle w:val="ListBullet"/>
      </w:pPr>
      <w:r>
        <w:t>Apply object-oriented concepts</w:t>
      </w:r>
      <w:r>
        <w:t xml:space="preserve"> </w:t>
      </w:r>
    </w:p>
    <w:p w:rsidR="00343175" w:rsidRDefault="00343175" w:rsidP="00343175">
      <w:pPr>
        <w:pStyle w:val="ListBullet"/>
      </w:pPr>
      <w:r>
        <w:t>Learn to use file handli</w:t>
      </w:r>
      <w:r>
        <w:t>ng for persistent data storage.</w:t>
      </w:r>
    </w:p>
    <w:p w:rsidR="001E3ADA" w:rsidRDefault="00343175" w:rsidP="00343175">
      <w:pPr>
        <w:pStyle w:val="ListBullet"/>
      </w:pPr>
      <w:r>
        <w:t>Practice clean code writing and version control using Git &amp; GitHub.</w:t>
      </w:r>
    </w:p>
    <w:p w:rsidR="00343175" w:rsidRDefault="00343175" w:rsidP="00343175">
      <w:pPr>
        <w:pStyle w:val="ListBullet"/>
        <w:numPr>
          <w:ilvl w:val="0"/>
          <w:numId w:val="0"/>
        </w:numPr>
        <w:ind w:left="360"/>
      </w:pPr>
    </w:p>
    <w:p w:rsidR="00343175" w:rsidRPr="00343175" w:rsidRDefault="00343175" w:rsidP="00343175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343175">
        <w:rPr>
          <w:b/>
          <w:sz w:val="28"/>
          <w:szCs w:val="28"/>
        </w:rPr>
        <w:t>System Features</w:t>
      </w:r>
      <w:r>
        <w:rPr>
          <w:b/>
          <w:sz w:val="28"/>
          <w:szCs w:val="28"/>
        </w:rPr>
        <w:t>:</w:t>
      </w:r>
    </w:p>
    <w:p w:rsidR="00343175" w:rsidRDefault="00343175" w:rsidP="00343175">
      <w:pPr>
        <w:pStyle w:val="ListBullet"/>
        <w:numPr>
          <w:ilvl w:val="0"/>
          <w:numId w:val="0"/>
        </w:numPr>
        <w:ind w:left="360"/>
      </w:pPr>
    </w:p>
    <w:p w:rsidR="00343175" w:rsidRDefault="00343175" w:rsidP="00343175">
      <w:pPr>
        <w:pStyle w:val="ListBullet"/>
        <w:ind w:left="360"/>
      </w:pPr>
      <w:r>
        <w:t>Add new bookings with</w:t>
      </w:r>
      <w:r>
        <w:t xml:space="preserve"> automatic unique ID generation.</w:t>
      </w:r>
    </w:p>
    <w:p w:rsidR="00343175" w:rsidRDefault="00343175" w:rsidP="00343175">
      <w:pPr>
        <w:pStyle w:val="ListBullet"/>
        <w:ind w:left="360"/>
      </w:pPr>
      <w:r>
        <w:t>View al</w:t>
      </w:r>
      <w:r>
        <w:t>l bookings in a formatted table</w:t>
      </w:r>
    </w:p>
    <w:p w:rsidR="00343175" w:rsidRDefault="00343175" w:rsidP="00343175">
      <w:pPr>
        <w:pStyle w:val="ListBullet"/>
        <w:ind w:left="360"/>
      </w:pPr>
      <w:r>
        <w:t>Search bookings b</w:t>
      </w:r>
      <w:r>
        <w:t>y passenger name or destination</w:t>
      </w:r>
    </w:p>
    <w:p w:rsidR="00343175" w:rsidRDefault="00343175" w:rsidP="00343175">
      <w:pPr>
        <w:pStyle w:val="ListBullet"/>
        <w:ind w:left="360"/>
      </w:pPr>
      <w:r>
        <w:t>Edit existing bookings</w:t>
      </w:r>
    </w:p>
    <w:p w:rsidR="00343175" w:rsidRDefault="00343175" w:rsidP="00343175">
      <w:pPr>
        <w:pStyle w:val="ListBullet"/>
        <w:ind w:left="360"/>
      </w:pPr>
      <w:r>
        <w:t>Cancel bookings using Booking ID</w:t>
      </w:r>
    </w:p>
    <w:p w:rsidR="00343175" w:rsidRDefault="00343175" w:rsidP="00343175">
      <w:pPr>
        <w:pStyle w:val="ListBullet"/>
        <w:numPr>
          <w:ilvl w:val="0"/>
          <w:numId w:val="0"/>
        </w:numPr>
      </w:pPr>
    </w:p>
    <w:p w:rsidR="00343175" w:rsidRPr="00343175" w:rsidRDefault="00343175" w:rsidP="00343175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343175">
        <w:rPr>
          <w:b/>
          <w:sz w:val="28"/>
          <w:szCs w:val="28"/>
        </w:rPr>
        <w:t xml:space="preserve"> Key Functions:</w:t>
      </w:r>
    </w:p>
    <w:p w:rsidR="00343175" w:rsidRDefault="00343175" w:rsidP="00343175">
      <w:pPr>
        <w:pStyle w:val="ListBullet"/>
      </w:pPr>
      <w:r>
        <w:t>addBooking()</w:t>
      </w:r>
    </w:p>
    <w:p w:rsidR="00343175" w:rsidRDefault="00343175" w:rsidP="00343175">
      <w:pPr>
        <w:pStyle w:val="ListBullet"/>
      </w:pPr>
      <w:r>
        <w:t>cancelBooking()</w:t>
      </w:r>
    </w:p>
    <w:p w:rsidR="00343175" w:rsidRDefault="00343175" w:rsidP="00343175">
      <w:pPr>
        <w:pStyle w:val="ListBullet"/>
      </w:pPr>
      <w:r>
        <w:t>editBooking()</w:t>
      </w:r>
    </w:p>
    <w:p w:rsidR="00343175" w:rsidRDefault="00343175" w:rsidP="00343175">
      <w:pPr>
        <w:pStyle w:val="ListBullet"/>
      </w:pPr>
      <w:r>
        <w:t>searchBooking()</w:t>
      </w:r>
    </w:p>
    <w:p w:rsidR="00343175" w:rsidRPr="00874AA1" w:rsidRDefault="00343175" w:rsidP="00343175">
      <w:pPr>
        <w:pStyle w:val="ListBullet"/>
      </w:pPr>
      <w:r>
        <w:t>viewBookings()</w:t>
      </w:r>
    </w:p>
    <w:p w:rsidR="00563FE4" w:rsidRPr="00874AA1" w:rsidRDefault="00405E38" w:rsidP="00874AA1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89FA16B86AE54DA88BED49BB901A859F"/>
          </w:placeholder>
          <w:temporary/>
          <w:showingPlcHdr/>
          <w15:appearance w15:val="hidden"/>
        </w:sdtPr>
        <w:sdtEndPr/>
        <w:sdtContent>
          <w:r w:rsidR="00874AA1" w:rsidRPr="00874AA1">
            <w:t>Requirements/Task(s):</w:t>
          </w:r>
        </w:sdtContent>
      </w:sdt>
    </w:p>
    <w:p w:rsidR="00343175" w:rsidRPr="00343175" w:rsidRDefault="00343175" w:rsidP="00343175">
      <w:pPr>
        <w:pStyle w:val="Normal-Indented"/>
        <w:rPr>
          <w:b/>
        </w:rPr>
      </w:pPr>
      <w:r>
        <w:t xml:space="preserve"> </w:t>
      </w:r>
      <w:r w:rsidRPr="00343175">
        <w:rPr>
          <w:b/>
        </w:rPr>
        <w:t>T</w:t>
      </w:r>
      <w:r>
        <w:rPr>
          <w:b/>
        </w:rPr>
        <w:t>ask 1: Planning &amp; System Design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Defined system requirements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Outlined class and function design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Sketched class diagram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Desi</w:t>
      </w:r>
      <w:r>
        <w:t>gned user input/output structure</w:t>
      </w:r>
    </w:p>
    <w:p w:rsidR="00343175" w:rsidRDefault="00343175" w:rsidP="00343175">
      <w:pPr>
        <w:pStyle w:val="Normal-Indented"/>
      </w:pPr>
    </w:p>
    <w:p w:rsidR="00343175" w:rsidRPr="00343175" w:rsidRDefault="00343175" w:rsidP="00343175">
      <w:pPr>
        <w:pStyle w:val="Normal-Indented"/>
        <w:rPr>
          <w:b/>
        </w:rPr>
      </w:pPr>
      <w:r w:rsidRPr="00343175">
        <w:rPr>
          <w:b/>
        </w:rPr>
        <w:t xml:space="preserve"> Ta</w:t>
      </w:r>
      <w:r>
        <w:rPr>
          <w:b/>
        </w:rPr>
        <w:t>sk 2: Booking Management Module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Created Booking class with necessary data members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Added functionalities: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Add Booking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Cancel Booking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Edit Booking</w:t>
      </w:r>
    </w:p>
    <w:p w:rsidR="00343175" w:rsidRDefault="00343175" w:rsidP="00343175">
      <w:pPr>
        <w:pStyle w:val="Normal-Indented"/>
        <w:ind w:left="0"/>
      </w:pPr>
    </w:p>
    <w:p w:rsidR="00343175" w:rsidRDefault="00343175" w:rsidP="00343175">
      <w:pPr>
        <w:pStyle w:val="Normal-Indented"/>
      </w:pPr>
    </w:p>
    <w:p w:rsidR="00343175" w:rsidRPr="00343175" w:rsidRDefault="00343175" w:rsidP="00343175">
      <w:pPr>
        <w:pStyle w:val="Normal-Indented"/>
        <w:rPr>
          <w:b/>
        </w:rPr>
      </w:pPr>
      <w:r w:rsidRPr="00343175">
        <w:rPr>
          <w:b/>
        </w:rPr>
        <w:t xml:space="preserve"> T</w:t>
      </w:r>
      <w:r>
        <w:rPr>
          <w:b/>
        </w:rPr>
        <w:t>ask 3: View/Search/Seat Summary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View all bookings (formatted output)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Search by name/destination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Seat availability check</w:t>
      </w:r>
    </w:p>
    <w:p w:rsidR="00343175" w:rsidRDefault="00343175" w:rsidP="00343175">
      <w:pPr>
        <w:pStyle w:val="Normal-Indented"/>
        <w:ind w:left="0"/>
      </w:pPr>
    </w:p>
    <w:p w:rsidR="00343175" w:rsidRDefault="00343175" w:rsidP="00343175">
      <w:pPr>
        <w:pStyle w:val="Normal-Indented"/>
        <w:ind w:left="0"/>
      </w:pPr>
    </w:p>
    <w:p w:rsidR="00343175" w:rsidRPr="00343175" w:rsidRDefault="00343175" w:rsidP="00343175">
      <w:pPr>
        <w:pStyle w:val="Normal-Indented"/>
        <w:rPr>
          <w:b/>
        </w:rPr>
      </w:pPr>
      <w:r w:rsidRPr="00343175">
        <w:rPr>
          <w:b/>
        </w:rPr>
        <w:t xml:space="preserve"> Task 4: Final Integration &amp; Menu System</w:t>
      </w:r>
    </w:p>
    <w:p w:rsidR="00343175" w:rsidRDefault="00343175" w:rsidP="00343175">
      <w:pPr>
        <w:pStyle w:val="Normal-Indented"/>
        <w:ind w:left="0"/>
      </w:pP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Created interactive menu with 6 options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Integrated all modules using switch-case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Handled loop control and invalid inputs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Performed testing with edge cases</w:t>
      </w:r>
    </w:p>
    <w:p w:rsidR="00343175" w:rsidRDefault="00343175" w:rsidP="00343175">
      <w:pPr>
        <w:pStyle w:val="Normal-Indented"/>
        <w:ind w:left="0"/>
      </w:pPr>
    </w:p>
    <w:p w:rsidR="00343175" w:rsidRDefault="00343175" w:rsidP="00343175">
      <w:pPr>
        <w:pStyle w:val="Normal-Indented"/>
        <w:ind w:left="0"/>
      </w:pPr>
    </w:p>
    <w:p w:rsidR="00343175" w:rsidRPr="00343175" w:rsidRDefault="00343175" w:rsidP="00343175">
      <w:pPr>
        <w:pStyle w:val="Normal-Indented"/>
        <w:rPr>
          <w:b/>
        </w:rPr>
      </w:pPr>
      <w:r>
        <w:t xml:space="preserve"> </w:t>
      </w:r>
      <w:r w:rsidRPr="00343175">
        <w:rPr>
          <w:b/>
        </w:rPr>
        <w:t>Tas</w:t>
      </w:r>
      <w:r>
        <w:rPr>
          <w:b/>
        </w:rPr>
        <w:t>k 5: Documentation &amp; Submission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Cleaned and formatted final code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Wrote detailed documentation (this file)</w:t>
      </w:r>
    </w:p>
    <w:p w:rsidR="00343175" w:rsidRDefault="00343175" w:rsidP="00343175">
      <w:pPr>
        <w:pStyle w:val="Normal-Indented"/>
      </w:pPr>
    </w:p>
    <w:p w:rsidR="00343175" w:rsidRDefault="00343175" w:rsidP="00343175">
      <w:pPr>
        <w:pStyle w:val="Normal-Indented"/>
      </w:pPr>
      <w:r>
        <w:t>Created README.md with how-to-run, sample I/O</w:t>
      </w:r>
    </w:p>
    <w:p w:rsidR="00343175" w:rsidRDefault="00343175" w:rsidP="00343175">
      <w:pPr>
        <w:pStyle w:val="Normal-Indented"/>
        <w:ind w:left="0"/>
      </w:pPr>
    </w:p>
    <w:p w:rsidR="00343175" w:rsidRDefault="00343175" w:rsidP="00343175">
      <w:pPr>
        <w:pStyle w:val="Normal-Indented"/>
      </w:pPr>
      <w:r>
        <w:t>Pushed final project to GitHub</w:t>
      </w:r>
    </w:p>
    <w:p w:rsidR="00E50A71" w:rsidRDefault="00E50A71" w:rsidP="00343175">
      <w:pPr>
        <w:pStyle w:val="Normal-Indented"/>
      </w:pPr>
    </w:p>
    <w:p w:rsidR="00C20477" w:rsidRDefault="00E50A71" w:rsidP="00E50A71">
      <w:pPr>
        <w:pStyle w:val="Normal-Indented"/>
        <w:ind w:left="0"/>
        <w:rPr>
          <w:b/>
          <w:sz w:val="28"/>
          <w:szCs w:val="28"/>
        </w:rPr>
      </w:pPr>
      <w:r>
        <w:rPr>
          <w:rFonts w:ascii="Segoe UI Symbol" w:hAnsi="Segoe UI Symbol" w:cs="Segoe UI Symbol"/>
        </w:rPr>
        <w:lastRenderedPageBreak/>
        <w:t xml:space="preserve">       </w:t>
      </w:r>
      <w:r w:rsidRPr="00E50A71">
        <w:rPr>
          <w:b/>
          <w:sz w:val="28"/>
          <w:szCs w:val="28"/>
        </w:rPr>
        <w:t xml:space="preserve"> GitHub Submission</w:t>
      </w:r>
      <w:r w:rsidR="00C20477">
        <w:rPr>
          <w:b/>
          <w:sz w:val="28"/>
          <w:szCs w:val="28"/>
        </w:rPr>
        <w:t>:</w:t>
      </w:r>
    </w:p>
    <w:p w:rsidR="00C20477" w:rsidRDefault="00C20477" w:rsidP="00E50A71">
      <w:pPr>
        <w:pStyle w:val="Normal-Indented"/>
        <w:ind w:left="0"/>
        <w:rPr>
          <w:b/>
          <w:sz w:val="28"/>
          <w:szCs w:val="28"/>
        </w:rPr>
      </w:pPr>
    </w:p>
    <w:p w:rsidR="00E50A71" w:rsidRDefault="00C20477" w:rsidP="00C20477">
      <w:pPr>
        <w:pStyle w:val="Normal-Indented"/>
        <w:ind w:left="0"/>
      </w:pPr>
      <w:r>
        <w:t xml:space="preserve">         </w:t>
      </w:r>
      <w:r w:rsidRPr="00C20477">
        <w:t>https://github.com/Renu-gehlot/Renu-project</w:t>
      </w:r>
      <w:r w:rsidR="00E50A71">
        <w:t xml:space="preserve"> </w:t>
      </w:r>
    </w:p>
    <w:p w:rsidR="00E50A71" w:rsidRDefault="00E50A71" w:rsidP="00E50A71">
      <w:pPr>
        <w:pStyle w:val="Normal-Indented"/>
      </w:pPr>
      <w:r>
        <w:t xml:space="preserve"> Travel-Booking-System/</w:t>
      </w:r>
    </w:p>
    <w:p w:rsidR="00E50A71" w:rsidRDefault="00E50A71" w:rsidP="00E50A71">
      <w:pPr>
        <w:pStyle w:val="Normal-Indented"/>
      </w:pPr>
      <w:r>
        <w:t>│</w:t>
      </w:r>
    </w:p>
    <w:p w:rsidR="00E50A71" w:rsidRDefault="00C20477" w:rsidP="00E50A71">
      <w:pPr>
        <w:pStyle w:val="Normal-Indented"/>
      </w:pPr>
      <w:r>
        <w:t>├── README.md</w:t>
      </w:r>
    </w:p>
    <w:p w:rsidR="00E50A71" w:rsidRDefault="00C20477" w:rsidP="00E50A71">
      <w:pPr>
        <w:pStyle w:val="Normal-Indented"/>
      </w:pPr>
      <w:r>
        <w:t>├── renu.cpp</w:t>
      </w:r>
    </w:p>
    <w:p w:rsidR="00E50A71" w:rsidRDefault="00C20477" w:rsidP="00E50A71">
      <w:pPr>
        <w:pStyle w:val="Normal-Indented"/>
      </w:pPr>
      <w:r>
        <w:t>├── renu1.cpp</w:t>
      </w:r>
    </w:p>
    <w:p w:rsidR="00E50A71" w:rsidRDefault="00E50A71" w:rsidP="00E50A71">
      <w:pPr>
        <w:pStyle w:val="Normal-Indented"/>
      </w:pPr>
      <w:r>
        <w:t>├── Documentation.pdf (optional)</w:t>
      </w:r>
    </w:p>
    <w:p w:rsidR="00481FAD" w:rsidRDefault="00481FAD" w:rsidP="00343175">
      <w:pPr>
        <w:pStyle w:val="Normal-Indented"/>
        <w:ind w:left="0"/>
      </w:pPr>
    </w:p>
    <w:p w:rsidR="00432A3E" w:rsidRPr="00874AA1" w:rsidRDefault="002F1EA7" w:rsidP="00E50A71">
      <w:bookmarkStart w:id="0" w:name="_GoBack"/>
      <w:bookmarkEnd w:id="0"/>
      <w:r w:rsidRPr="00874AA1">
        <w:t xml:space="preserve"> </w:t>
      </w:r>
    </w:p>
    <w:p w:rsidR="00563FE4" w:rsidRPr="00874AA1" w:rsidRDefault="00405E38" w:rsidP="00874AA1">
      <w:pPr>
        <w:pStyle w:val="Heading1"/>
      </w:pPr>
      <w:sdt>
        <w:sdtPr>
          <w:alias w:val="Summarize what you learned:"/>
          <w:tag w:val="Summarize what you learned:"/>
          <w:id w:val="1262876396"/>
          <w:placeholder>
            <w:docPart w:val="01520B03D73047299077BA73009FE9FC"/>
          </w:placeholder>
          <w:temporary/>
          <w:showingPlcHdr/>
          <w15:appearance w15:val="hidden"/>
        </w:sdtPr>
        <w:sdtEndPr/>
        <w:sdtContent>
          <w:r w:rsidR="002F1EA7" w:rsidRPr="00874AA1">
            <w:t>Summarize what you learned:</w:t>
          </w:r>
        </w:sdtContent>
      </w:sdt>
    </w:p>
    <w:p w:rsidR="00563FE4" w:rsidRPr="00874AA1" w:rsidRDefault="00E50A71" w:rsidP="00874AA1">
      <w:r w:rsidRPr="00E50A71">
        <w:t>The Travel Booking System project offered a comprehensive journey through real-world application development using C++. With integrated file management, class structures, and input validation, this system mimics a simplified yet effective reservation platform and fosters deep understanding of core programming concepts.</w:t>
      </w:r>
    </w:p>
    <w:p w:rsidR="00563FE4" w:rsidRPr="00874AA1" w:rsidRDefault="00563FE4" w:rsidP="00874AA1">
      <w:pPr>
        <w:pStyle w:val="Heading1"/>
      </w:pPr>
    </w:p>
    <w:p w:rsidR="00044941" w:rsidRPr="00874AA1" w:rsidRDefault="00044941" w:rsidP="00874AA1"/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E38" w:rsidRDefault="00405E38" w:rsidP="00524988">
      <w:pPr>
        <w:spacing w:after="0" w:line="240" w:lineRule="auto"/>
      </w:pPr>
      <w:r>
        <w:separator/>
      </w:r>
    </w:p>
  </w:endnote>
  <w:endnote w:type="continuationSeparator" w:id="0">
    <w:p w:rsidR="00405E38" w:rsidRDefault="00405E3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E38" w:rsidRDefault="00405E38" w:rsidP="00524988">
      <w:pPr>
        <w:spacing w:after="0" w:line="240" w:lineRule="auto"/>
      </w:pPr>
      <w:r>
        <w:separator/>
      </w:r>
    </w:p>
  </w:footnote>
  <w:footnote w:type="continuationSeparator" w:id="0">
    <w:p w:rsidR="00405E38" w:rsidRDefault="00405E3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75"/>
    <w:rsid w:val="00044941"/>
    <w:rsid w:val="00076856"/>
    <w:rsid w:val="00097C80"/>
    <w:rsid w:val="00151A42"/>
    <w:rsid w:val="001E3ADA"/>
    <w:rsid w:val="002261A4"/>
    <w:rsid w:val="002F1EA7"/>
    <w:rsid w:val="003169C1"/>
    <w:rsid w:val="00343175"/>
    <w:rsid w:val="00405E38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74AA1"/>
    <w:rsid w:val="00C20477"/>
    <w:rsid w:val="00E50A71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27FA"/>
  <w15:chartTrackingRefBased/>
  <w15:docId w15:val="{862C75F2-A0CC-4005-9CCA-65D4FEB5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B2EC453CAD43639B153175EF649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5392E-E82B-435C-8C35-5C752C7283F8}"/>
      </w:docPartPr>
      <w:docPartBody>
        <w:p w:rsidR="00000000" w:rsidRDefault="00C70873">
          <w:pPr>
            <w:pStyle w:val="48B2EC453CAD43639B153175EF64916B"/>
          </w:pPr>
          <w:r w:rsidRPr="00874AA1">
            <w:t>Project Based Learning:</w:t>
          </w:r>
        </w:p>
      </w:docPartBody>
    </w:docPart>
    <w:docPart>
      <w:docPartPr>
        <w:name w:val="59DF376356874D439538DA119FF3C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F1717-3FAF-44E2-9F82-2124F8BBC313}"/>
      </w:docPartPr>
      <w:docPartBody>
        <w:p w:rsidR="00000000" w:rsidRDefault="00C70873">
          <w:pPr>
            <w:pStyle w:val="59DF376356874D439538DA119FF3CB2B"/>
          </w:pPr>
          <w:r w:rsidRPr="00874AA1">
            <w:t>Project Overview:</w:t>
          </w:r>
        </w:p>
      </w:docPartBody>
    </w:docPart>
    <w:docPart>
      <w:docPartPr>
        <w:name w:val="B9B025FDD7F84959B218151F59E04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2784D-0C60-4117-92E3-3B5040830692}"/>
      </w:docPartPr>
      <w:docPartBody>
        <w:p w:rsidR="00000000" w:rsidRDefault="00C70873">
          <w:pPr>
            <w:pStyle w:val="B9B025FDD7F84959B218151F59E04056"/>
          </w:pPr>
          <w:r w:rsidRPr="00874AA1">
            <w:t>Objectives:</w:t>
          </w:r>
        </w:p>
      </w:docPartBody>
    </w:docPart>
    <w:docPart>
      <w:docPartPr>
        <w:name w:val="89FA16B86AE54DA88BED49BB901A8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B95B8-9DEB-45FF-9034-FB03718A6DA6}"/>
      </w:docPartPr>
      <w:docPartBody>
        <w:p w:rsidR="00000000" w:rsidRDefault="00C70873">
          <w:pPr>
            <w:pStyle w:val="89FA16B86AE54DA88BED49BB901A859F"/>
          </w:pPr>
          <w:r w:rsidRPr="00874AA1">
            <w:t>Requirements/Task(s):</w:t>
          </w:r>
        </w:p>
      </w:docPartBody>
    </w:docPart>
    <w:docPart>
      <w:docPartPr>
        <w:name w:val="01520B03D73047299077BA73009FE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34913-E818-4AC9-880B-2D75CDC59D84}"/>
      </w:docPartPr>
      <w:docPartBody>
        <w:p w:rsidR="00000000" w:rsidRDefault="00C70873">
          <w:pPr>
            <w:pStyle w:val="01520B03D73047299077BA73009FE9FC"/>
          </w:pPr>
          <w:r w:rsidRPr="00874AA1">
            <w:t>Summarize what you learned: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73"/>
    <w:rsid w:val="00C7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2EC453CAD43639B153175EF64916B">
    <w:name w:val="48B2EC453CAD43639B153175EF64916B"/>
  </w:style>
  <w:style w:type="paragraph" w:customStyle="1" w:styleId="660EE484191940D5B9D762D994586A07">
    <w:name w:val="660EE484191940D5B9D762D994586A07"/>
  </w:style>
  <w:style w:type="paragraph" w:customStyle="1" w:styleId="59DF376356874D439538DA119FF3CB2B">
    <w:name w:val="59DF376356874D439538DA119FF3CB2B"/>
  </w:style>
  <w:style w:type="paragraph" w:customStyle="1" w:styleId="3F6458C4970445ECA8C52F9B5C085E46">
    <w:name w:val="3F6458C4970445ECA8C52F9B5C085E46"/>
  </w:style>
  <w:style w:type="paragraph" w:customStyle="1" w:styleId="15A862C71DC645509CB4544B9DFB5272">
    <w:name w:val="15A862C71DC645509CB4544B9DFB5272"/>
  </w:style>
  <w:style w:type="paragraph" w:customStyle="1" w:styleId="4AD040A8121A4E8096FA53E9E35A0281">
    <w:name w:val="4AD040A8121A4E8096FA53E9E35A0281"/>
  </w:style>
  <w:style w:type="paragraph" w:customStyle="1" w:styleId="EE20D8D4FDA544EF94820DD134565057">
    <w:name w:val="EE20D8D4FDA544EF94820DD134565057"/>
  </w:style>
  <w:style w:type="paragraph" w:customStyle="1" w:styleId="CAE0AF5BED5B4880B0AEF7678EF41C5E">
    <w:name w:val="CAE0AF5BED5B4880B0AEF7678EF41C5E"/>
  </w:style>
  <w:style w:type="paragraph" w:customStyle="1" w:styleId="B9B025FDD7F84959B218151F59E04056">
    <w:name w:val="B9B025FDD7F84959B218151F59E04056"/>
  </w:style>
  <w:style w:type="paragraph" w:customStyle="1" w:styleId="1163FD7255C7413AAEC9254B0B508B03">
    <w:name w:val="1163FD7255C7413AAEC9254B0B508B03"/>
  </w:style>
  <w:style w:type="paragraph" w:customStyle="1" w:styleId="A5D64105B3AE40D69D2754E7BC909BC0">
    <w:name w:val="A5D64105B3AE40D69D2754E7BC909BC0"/>
  </w:style>
  <w:style w:type="paragraph" w:customStyle="1" w:styleId="56CF92CE6A99425ABDC261D141D59E23">
    <w:name w:val="56CF92CE6A99425ABDC261D141D59E23"/>
  </w:style>
  <w:style w:type="paragraph" w:customStyle="1" w:styleId="89FA16B86AE54DA88BED49BB901A859F">
    <w:name w:val="89FA16B86AE54DA88BED49BB901A859F"/>
  </w:style>
  <w:style w:type="paragraph" w:customStyle="1" w:styleId="106D51321BBB401AA0319B0C2466FCAA">
    <w:name w:val="106D51321BBB401AA0319B0C2466FCAA"/>
  </w:style>
  <w:style w:type="paragraph" w:customStyle="1" w:styleId="3DAF82DB260241008D0B1C3D91F649C6">
    <w:name w:val="3DAF82DB260241008D0B1C3D91F649C6"/>
  </w:style>
  <w:style w:type="paragraph" w:customStyle="1" w:styleId="516302D5398642BCB2AD15A10CA9C669">
    <w:name w:val="516302D5398642BCB2AD15A10CA9C669"/>
  </w:style>
  <w:style w:type="paragraph" w:customStyle="1" w:styleId="6254E2EEB70B4B86B2A1AB4BB9F59828">
    <w:name w:val="6254E2EEB70B4B86B2A1AB4BB9F59828"/>
  </w:style>
  <w:style w:type="paragraph" w:customStyle="1" w:styleId="845A297F30894D7CADD2479611317129">
    <w:name w:val="845A297F30894D7CADD2479611317129"/>
  </w:style>
  <w:style w:type="paragraph" w:customStyle="1" w:styleId="747ED6A9851A4F22964B6322280B90B4">
    <w:name w:val="747ED6A9851A4F22964B6322280B90B4"/>
  </w:style>
  <w:style w:type="paragraph" w:customStyle="1" w:styleId="5091356812BB4C46B8DCF13A34A884F8">
    <w:name w:val="5091356812BB4C46B8DCF13A34A884F8"/>
  </w:style>
  <w:style w:type="paragraph" w:customStyle="1" w:styleId="3A95B9A0FEF84419AC3E224E978FCE2A">
    <w:name w:val="3A95B9A0FEF84419AC3E224E978FCE2A"/>
  </w:style>
  <w:style w:type="paragraph" w:customStyle="1" w:styleId="529BF11984734C33BB036A6C109A5505">
    <w:name w:val="529BF11984734C33BB036A6C109A5505"/>
  </w:style>
  <w:style w:type="paragraph" w:customStyle="1" w:styleId="DA036180FA0E4DF69ADCF4A4B1B8E123">
    <w:name w:val="DA036180FA0E4DF69ADCF4A4B1B8E123"/>
  </w:style>
  <w:style w:type="paragraph" w:customStyle="1" w:styleId="01520B03D73047299077BA73009FE9FC">
    <w:name w:val="01520B03D73047299077BA73009FE9FC"/>
  </w:style>
  <w:style w:type="paragraph" w:customStyle="1" w:styleId="605E8C8D3C4841EB83F52CF74D567937">
    <w:name w:val="605E8C8D3C4841EB83F52CF74D567937"/>
  </w:style>
  <w:style w:type="paragraph" w:customStyle="1" w:styleId="FE6E175A71E348E2859687AAEAEF737C">
    <w:name w:val="FE6E175A71E348E2859687AAEAEF737C"/>
  </w:style>
  <w:style w:type="paragraph" w:customStyle="1" w:styleId="955B71A7D4884DC59B82F42F40FAAB04">
    <w:name w:val="955B71A7D4884DC59B82F42F40FAAB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20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2025-07-05T11:41:00Z</dcterms:created>
  <dcterms:modified xsi:type="dcterms:W3CDTF">2025-07-05T12:01:00Z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